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C6" w:rsidRPr="009839C6" w:rsidRDefault="009839C6" w:rsidP="009839C6">
      <w:pPr>
        <w:pStyle w:val="Paragraphedeliste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9839C6">
        <w:rPr>
          <w:rFonts w:ascii="Times New Roman" w:hAnsi="Times New Roman" w:cs="Times New Roman"/>
          <w:b/>
          <w:sz w:val="36"/>
          <w:szCs w:val="28"/>
          <w:lang w:val="en-US"/>
        </w:rPr>
        <w:t>LMI Editor</w:t>
      </w:r>
    </w:p>
    <w:p w:rsidR="000815B0" w:rsidRPr="000815B0" w:rsidRDefault="000815B0" w:rsidP="000815B0">
      <w:pPr>
        <w:pStyle w:val="Paragraphedeliste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we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want to implement the following LMIs by the </w:t>
      </w:r>
      <w:r w:rsidRPr="000815B0">
        <w:rPr>
          <w:rFonts w:ascii="Times New Roman" w:hAnsi="Times New Roman" w:cs="Times New Roman"/>
          <w:sz w:val="24"/>
          <w:szCs w:val="28"/>
          <w:lang w:val="en-US"/>
        </w:rPr>
        <w:t>LMI Editor</w:t>
      </w:r>
    </w:p>
    <w:p w:rsidR="009839C6" w:rsidRDefault="009839C6" w:rsidP="000815B0">
      <w:pPr>
        <w:pStyle w:val="Paragraphedeliste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9839C6" w:rsidRDefault="000815B0" w:rsidP="009839C6">
      <w:pPr>
        <w:pStyle w:val="Paragraphedeliste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7AA42144" wp14:editId="059D3494">
            <wp:extent cx="1939925" cy="386715"/>
            <wp:effectExtent l="0" t="0" r="3175" b="0"/>
            <wp:docPr id="9" name="Image 9" descr="https://fr.mathworks.com/help/examples/robust/win64/SpecifyLMISystemExampl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r.mathworks.com/help/examples/robust/win64/SpecifyLMISystemExample_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B0" w:rsidRDefault="000815B0" w:rsidP="009839C6">
      <w:pPr>
        <w:pStyle w:val="Paragraphedeliste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0815B0" w:rsidRDefault="006358B3" w:rsidP="009839C6">
      <w:pPr>
        <w:pStyle w:val="Paragraphedeliste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pict>
          <v:shape id="Image 10" o:spid="_x0000_i1026" type="#_x0000_t75" alt="https://fr.mathworks.com/help/examples/robust/win64/SpecifyLMISystemExample_07.png" style="width:33.3pt;height:13.45pt;visibility:visible;mso-wrap-style:square">
            <v:imagedata r:id="rId7" o:title="SpecifyLMISystemExample_07"/>
          </v:shape>
        </w:pict>
      </w:r>
    </w:p>
    <w:p w:rsidR="000815B0" w:rsidRDefault="000815B0" w:rsidP="009839C6">
      <w:pPr>
        <w:pStyle w:val="Paragraphedeliste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86715" cy="170180"/>
            <wp:effectExtent l="0" t="0" r="0" b="1270"/>
            <wp:docPr id="11" name="Image 11" descr="https://fr.mathworks.com/help/examples/robust/win64/SpecifyLMISystemExample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fr.mathworks.com/help/examples/robust/win64/SpecifyLMISystemExample_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B0" w:rsidRDefault="000815B0" w:rsidP="000815B0">
      <w:pPr>
        <w:pStyle w:val="Paragraphedelist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Step by step</w:t>
      </w:r>
    </w:p>
    <w:p w:rsidR="00E01860" w:rsidRPr="00F67C96" w:rsidRDefault="009839C6" w:rsidP="00E01860">
      <w:pPr>
        <w:pStyle w:val="Paragraphedelist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1. </w:t>
      </w:r>
      <w:r w:rsidR="00A55ED3" w:rsidRPr="00F67C96">
        <w:rPr>
          <w:rFonts w:ascii="Times New Roman" w:hAnsi="Times New Roman" w:cs="Times New Roman"/>
          <w:sz w:val="24"/>
          <w:szCs w:val="28"/>
          <w:lang w:val="en-US"/>
        </w:rPr>
        <w:t>Write</w:t>
      </w:r>
      <w:r w:rsidR="00E01860" w:rsidRPr="00F67C96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proofErr w:type="gramStart"/>
      <w:r w:rsidR="00E01860" w:rsidRPr="00F67C96">
        <w:rPr>
          <w:rFonts w:ascii="Times New Roman" w:hAnsi="Times New Roman" w:cs="Times New Roman"/>
          <w:sz w:val="24"/>
          <w:szCs w:val="28"/>
          <w:lang w:val="en-US"/>
        </w:rPr>
        <w:t>lmiedit</w:t>
      </w:r>
      <w:proofErr w:type="spellEnd"/>
      <w:r w:rsidR="00E01860" w:rsidRPr="00F67C96">
        <w:rPr>
          <w:rFonts w:ascii="Times New Roman" w:hAnsi="Times New Roman" w:cs="Times New Roman"/>
          <w:sz w:val="24"/>
          <w:szCs w:val="28"/>
          <w:lang w:val="en-US"/>
        </w:rPr>
        <w:t xml:space="preserve"> )</w:t>
      </w:r>
      <w:proofErr w:type="gramEnd"/>
      <w:r w:rsidR="00E01860" w:rsidRPr="00F67C96">
        <w:rPr>
          <w:rFonts w:ascii="Times New Roman" w:hAnsi="Times New Roman" w:cs="Times New Roman"/>
          <w:sz w:val="24"/>
          <w:szCs w:val="28"/>
          <w:lang w:val="en-US"/>
        </w:rPr>
        <w:t xml:space="preserve"> in the </w:t>
      </w:r>
      <w:proofErr w:type="spellStart"/>
      <w:r w:rsidR="00E01860" w:rsidRPr="00F67C96">
        <w:rPr>
          <w:rFonts w:ascii="Times New Roman" w:hAnsi="Times New Roman" w:cs="Times New Roman"/>
          <w:sz w:val="24"/>
          <w:szCs w:val="28"/>
          <w:lang w:val="en-US"/>
        </w:rPr>
        <w:t>Matalb</w:t>
      </w:r>
      <w:proofErr w:type="spellEnd"/>
      <w:r w:rsidR="00E01860" w:rsidRPr="00F67C96">
        <w:rPr>
          <w:rFonts w:ascii="Times New Roman" w:hAnsi="Times New Roman" w:cs="Times New Roman"/>
          <w:sz w:val="24"/>
          <w:szCs w:val="28"/>
          <w:lang w:val="en-US"/>
        </w:rPr>
        <w:t xml:space="preserve"> command window</w:t>
      </w:r>
    </w:p>
    <w:p w:rsidR="00F67C96" w:rsidRPr="00F67C96" w:rsidRDefault="00182135" w:rsidP="00E01860">
      <w:pPr>
        <w:pStyle w:val="Paragraphedeliste"/>
        <w:rPr>
          <w:rFonts w:ascii="Times New Roman" w:hAnsi="Times New Roman" w:cs="Times New Roman"/>
          <w:sz w:val="24"/>
          <w:szCs w:val="28"/>
          <w:lang w:val="en-US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701F34FA" wp14:editId="784048F6">
            <wp:simplePos x="0" y="0"/>
            <wp:positionH relativeFrom="column">
              <wp:posOffset>-153670</wp:posOffset>
            </wp:positionH>
            <wp:positionV relativeFrom="paragraph">
              <wp:posOffset>726440</wp:posOffset>
            </wp:positionV>
            <wp:extent cx="6240145" cy="4892675"/>
            <wp:effectExtent l="0" t="0" r="8255" b="317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01860" w:rsidRPr="00F67C96">
        <w:rPr>
          <w:rFonts w:ascii="Times New Roman" w:hAnsi="Times New Roman" w:cs="Times New Roman"/>
          <w:sz w:val="24"/>
          <w:szCs w:val="28"/>
          <w:lang w:val="en-US"/>
        </w:rPr>
        <w:t>2. Define the variables Q, R and S in the variable name window and write the LMIs equations in the describe the LMIs as MATLAB expression window</w:t>
      </w:r>
      <w:r w:rsidR="00A55ED3" w:rsidRPr="00F67C96">
        <w:rPr>
          <w:rFonts w:ascii="Times New Roman" w:hAnsi="Times New Roman" w:cs="Times New Roman"/>
          <w:sz w:val="24"/>
          <w:szCs w:val="28"/>
          <w:lang w:val="en-US"/>
        </w:rPr>
        <w:t xml:space="preserve"> as the following</w:t>
      </w:r>
    </w:p>
    <w:p w:rsidR="00F67C96" w:rsidRPr="00F67C96" w:rsidRDefault="00F67C96" w:rsidP="00F67C96">
      <w:pPr>
        <w:rPr>
          <w:lang w:val="en-US"/>
        </w:rPr>
      </w:pPr>
    </w:p>
    <w:p w:rsidR="00182135" w:rsidRDefault="0018213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006E94" w:rsidRDefault="00182135" w:rsidP="00F67C96">
      <w:pPr>
        <w:pStyle w:val="Paragraphedelist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7BB0A86C" wp14:editId="433A283A">
            <wp:simplePos x="0" y="0"/>
            <wp:positionH relativeFrom="column">
              <wp:posOffset>20955</wp:posOffset>
            </wp:positionH>
            <wp:positionV relativeFrom="paragraph">
              <wp:posOffset>396240</wp:posOffset>
            </wp:positionV>
            <wp:extent cx="5725160" cy="4377055"/>
            <wp:effectExtent l="0" t="0" r="8890" b="444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C96" w:rsidRPr="00F67C96">
        <w:rPr>
          <w:rFonts w:ascii="Times New Roman" w:hAnsi="Times New Roman" w:cs="Times New Roman"/>
          <w:sz w:val="24"/>
          <w:szCs w:val="28"/>
          <w:lang w:val="en-US"/>
        </w:rPr>
        <w:t xml:space="preserve">3. Push the view commands to generate the </w:t>
      </w:r>
      <w:proofErr w:type="spellStart"/>
      <w:r w:rsidR="00F67C96" w:rsidRPr="00F67C96">
        <w:rPr>
          <w:rFonts w:ascii="Times New Roman" w:hAnsi="Times New Roman" w:cs="Times New Roman"/>
          <w:sz w:val="24"/>
          <w:szCs w:val="28"/>
          <w:lang w:val="en-US"/>
        </w:rPr>
        <w:t>matlab</w:t>
      </w:r>
      <w:proofErr w:type="spellEnd"/>
      <w:r w:rsidR="00F67C96" w:rsidRPr="00F67C96">
        <w:rPr>
          <w:rFonts w:ascii="Times New Roman" w:hAnsi="Times New Roman" w:cs="Times New Roman"/>
          <w:sz w:val="24"/>
          <w:szCs w:val="28"/>
          <w:lang w:val="en-US"/>
        </w:rPr>
        <w:t xml:space="preserve"> code</w:t>
      </w:r>
    </w:p>
    <w:p w:rsidR="00182135" w:rsidRDefault="00182135" w:rsidP="00F67C96">
      <w:pPr>
        <w:pStyle w:val="Paragraphedeliste"/>
        <w:rPr>
          <w:rFonts w:ascii="Times New Roman" w:hAnsi="Times New Roman" w:cs="Times New Roman"/>
          <w:sz w:val="24"/>
          <w:szCs w:val="28"/>
          <w:lang w:val="en-US"/>
        </w:rPr>
      </w:pPr>
    </w:p>
    <w:p w:rsidR="00F67C96" w:rsidRDefault="00F67C96" w:rsidP="00F67C96">
      <w:pPr>
        <w:pStyle w:val="Paragraphedelist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4.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open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new script</w:t>
      </w:r>
      <w:r w:rsidR="00BD6161">
        <w:rPr>
          <w:rFonts w:ascii="Times New Roman" w:hAnsi="Times New Roman" w:cs="Times New Roman"/>
          <w:sz w:val="24"/>
          <w:szCs w:val="28"/>
          <w:lang w:val="en-US"/>
        </w:rPr>
        <w:t xml:space="preserve"> and take copy from the editor and past it in the </w:t>
      </w:r>
      <w:r w:rsidR="009839C6">
        <w:rPr>
          <w:rFonts w:ascii="Times New Roman" w:hAnsi="Times New Roman" w:cs="Times New Roman"/>
          <w:sz w:val="24"/>
          <w:szCs w:val="28"/>
          <w:lang w:val="en-US"/>
        </w:rPr>
        <w:t xml:space="preserve"> and write the following commands to compute the unknown variables</w:t>
      </w:r>
    </w:p>
    <w:p w:rsidR="009839C6" w:rsidRPr="00BD6161" w:rsidRDefault="009839C6" w:rsidP="0098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[TMIN</w:t>
      </w:r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,TFEAS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feasp</w:t>
      </w:r>
      <w:proofErr w:type="spell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(LMISYS);</w:t>
      </w:r>
    </w:p>
    <w:p w:rsidR="009839C6" w:rsidRPr="00BD6161" w:rsidRDefault="009839C6" w:rsidP="0098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X=</w:t>
      </w:r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dec2mat(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LMISYS,TFEAS,X)</w:t>
      </w:r>
    </w:p>
    <w:p w:rsidR="009839C6" w:rsidRPr="00F67C96" w:rsidRDefault="009839C6" w:rsidP="0098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dec2mat(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LMISYS,TFEAS,S)</w:t>
      </w:r>
    </w:p>
    <w:p w:rsidR="009839C6" w:rsidRDefault="009839C6" w:rsidP="00F67C96">
      <w:pPr>
        <w:pStyle w:val="Paragraphedelist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839C6" w:rsidRPr="00BD6161" w:rsidRDefault="009839C6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setlmis</w:t>
      </w:r>
      <w:proofErr w:type="spell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[]) 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= </w:t>
      </w:r>
      <w:proofErr w:type="spellStart"/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lmivar</w:t>
      </w:r>
      <w:proofErr w:type="spell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1,[6 1]); </w:t>
      </w:r>
    </w:p>
    <w:p w:rsidR="00BD6161" w:rsidRPr="00BD6161" w:rsidRDefault="00EB1E5C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lmivar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(1,[2 </w:t>
      </w:r>
      <w:r w:rsidR="00BD6161"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1]);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1st LMI 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lmiterm</w:t>
      </w:r>
      <w:proofErr w:type="spell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[1 1 1 X],1,A,</w:t>
      </w:r>
      <w:r w:rsidRPr="00BD6161">
        <w:rPr>
          <w:rFonts w:ascii="Courier New" w:hAnsi="Courier New" w:cs="Courier New"/>
          <w:color w:val="A020F0"/>
          <w:sz w:val="24"/>
          <w:szCs w:val="24"/>
          <w:lang w:val="en-US"/>
        </w:rPr>
        <w:t>'s'</w:t>
      </w: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lmiterm</w:t>
      </w:r>
      <w:proofErr w:type="spell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 1 1 S],C',C); 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lmiterm</w:t>
      </w:r>
      <w:proofErr w:type="spell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 1 2 X],1,B); </w:t>
      </w:r>
    </w:p>
    <w:p w:rsidR="00BD6161" w:rsidRPr="00EB1E5C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B1E5C">
        <w:rPr>
          <w:rFonts w:ascii="Courier New" w:hAnsi="Courier New" w:cs="Courier New"/>
          <w:color w:val="000000"/>
          <w:sz w:val="24"/>
          <w:szCs w:val="24"/>
          <w:lang w:val="en-US"/>
        </w:rPr>
        <w:t>lmiterm</w:t>
      </w:r>
      <w:proofErr w:type="spellEnd"/>
      <w:r w:rsidRPr="00EB1E5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1E5C">
        <w:rPr>
          <w:rFonts w:ascii="Courier New" w:hAnsi="Courier New" w:cs="Courier New"/>
          <w:color w:val="000000"/>
          <w:sz w:val="24"/>
          <w:szCs w:val="24"/>
          <w:lang w:val="en-US"/>
        </w:rPr>
        <w:t>[1 2 2 S],-1,1);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2nd LMI 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lmiterm</w:t>
      </w:r>
      <w:proofErr w:type="spell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[-2 1 1 X],1,1);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228B22"/>
          <w:sz w:val="24"/>
          <w:szCs w:val="24"/>
          <w:lang w:val="en-US"/>
        </w:rPr>
        <w:lastRenderedPageBreak/>
        <w:t>% 3rd LMI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lmiterm</w:t>
      </w:r>
      <w:proofErr w:type="spell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[-3 1 1 S],1,1); 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lmiterm</w:t>
      </w:r>
      <w:proofErr w:type="spell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[3 1 1 0],1);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LMISYS = </w:t>
      </w:r>
      <w:proofErr w:type="spell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getlmis</w:t>
      </w:r>
      <w:proofErr w:type="spell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839C6" w:rsidRDefault="009839C6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39C6" w:rsidRDefault="009839C6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39C6" w:rsidRPr="00BD6161" w:rsidRDefault="009839C6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[TMIN</w:t>
      </w:r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,TFEAS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feasp</w:t>
      </w:r>
      <w:proofErr w:type="spell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LMISYS);</w:t>
      </w:r>
    </w:p>
    <w:p w:rsidR="00BD6161" w:rsidRPr="00BD6161" w:rsidRDefault="00BD6161" w:rsidP="00BD6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X=</w:t>
      </w:r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dec2mat(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LMISYS,TFEAS,X)</w:t>
      </w:r>
    </w:p>
    <w:p w:rsidR="00BD6161" w:rsidRPr="00F67C96" w:rsidRDefault="00BD6161" w:rsidP="0098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dec2mat(</w:t>
      </w:r>
      <w:proofErr w:type="gramEnd"/>
      <w:r w:rsidRPr="00BD6161">
        <w:rPr>
          <w:rFonts w:ascii="Courier New" w:hAnsi="Courier New" w:cs="Courier New"/>
          <w:color w:val="000000"/>
          <w:sz w:val="24"/>
          <w:szCs w:val="24"/>
          <w:lang w:val="en-US"/>
        </w:rPr>
        <w:t>LMISYS,TFEAS,S)</w:t>
      </w:r>
    </w:p>
    <w:sectPr w:rsidR="00BD6161" w:rsidRPr="00F67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s://fr.mathworks.com/help/examples/robust/win64/SpecifyLMISystemExample_07.png" style="width:33.3pt;height:13.45pt;visibility:visible;mso-wrap-style:square" o:bullet="t">
        <v:imagedata r:id="rId1" o:title="SpecifyLMISystemExample_07"/>
      </v:shape>
    </w:pict>
  </w:numPicBullet>
  <w:abstractNum w:abstractNumId="0">
    <w:nsid w:val="25061F7C"/>
    <w:multiLevelType w:val="hybridMultilevel"/>
    <w:tmpl w:val="3454DD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60"/>
    <w:rsid w:val="00006E94"/>
    <w:rsid w:val="000815B0"/>
    <w:rsid w:val="00182135"/>
    <w:rsid w:val="00231227"/>
    <w:rsid w:val="006358B3"/>
    <w:rsid w:val="009839C6"/>
    <w:rsid w:val="00A55ED3"/>
    <w:rsid w:val="00BD6161"/>
    <w:rsid w:val="00E01860"/>
    <w:rsid w:val="00EB1E5C"/>
    <w:rsid w:val="00F6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86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01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86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0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97A116A2.dotm</Template>
  <TotalTime>44</TotalTime>
  <Pages>3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Ecole Centrale de Nantes</cp:lastModifiedBy>
  <cp:revision>6</cp:revision>
  <dcterms:created xsi:type="dcterms:W3CDTF">2018-01-09T18:32:00Z</dcterms:created>
  <dcterms:modified xsi:type="dcterms:W3CDTF">2019-01-10T09:07:00Z</dcterms:modified>
</cp:coreProperties>
</file>